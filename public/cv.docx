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47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1197"/>
        <w:gridCol w:w="279"/>
        <w:gridCol w:w="4002"/>
        <w:gridCol w:w="5270"/>
        <w:gridCol w:w="944"/>
        <w:gridCol w:w="1044"/>
      </w:tblGrid>
      <w:tr w:rsidR="00F91753" w:rsidRPr="00320ECB" w:rsidTr="00F86608">
        <w:trPr>
          <w:trHeight w:val="600"/>
        </w:trPr>
        <w:tc>
          <w:tcPr>
            <w:tcW w:w="1273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320ECB"/>
        </w:tc>
      </w:tr>
      <w:tr w:rsidR="00173B36" w:rsidRPr="00320ECB" w:rsidTr="00F86608">
        <w:trPr>
          <w:trHeight w:val="273"/>
        </w:trPr>
        <w:tc>
          <w:tcPr>
            <w:tcW w:w="1522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264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1E5794">
            <w:pPr>
              <w:pStyle w:val="NoSpacing"/>
            </w:pPr>
          </w:p>
        </w:tc>
        <w:tc>
          <w:tcPr>
            <w:tcW w:w="77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89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F86608">
        <w:trPr>
          <w:trHeight w:val="1602"/>
        </w:trPr>
        <w:tc>
          <w:tcPr>
            <w:tcW w:w="1522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2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5F0FC996" wp14:editId="60790108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FC9E99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0D2FDB">
              <w:t>OGo Joshua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5BB124" wp14:editId="1D2966D3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F4FCB5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:rsidR="00B62B99" w:rsidRPr="00173B36" w:rsidRDefault="00F51958" w:rsidP="00F51958">
            <w:pPr>
              <w:pStyle w:val="Subtitle"/>
            </w:pPr>
            <w:r>
              <w:t>Full Stack web development</w:t>
            </w:r>
          </w:p>
        </w:tc>
        <w:tc>
          <w:tcPr>
            <w:tcW w:w="77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F86608">
        <w:trPr>
          <w:trHeight w:val="252"/>
        </w:trPr>
        <w:tc>
          <w:tcPr>
            <w:tcW w:w="1522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9264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1E5794">
            <w:pPr>
              <w:pStyle w:val="NoSpacing"/>
            </w:pPr>
          </w:p>
        </w:tc>
        <w:tc>
          <w:tcPr>
            <w:tcW w:w="77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89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</w:tr>
      <w:tr w:rsidR="00F91753" w:rsidRPr="00320ECB" w:rsidTr="00F86608">
        <w:trPr>
          <w:trHeight w:val="605"/>
        </w:trPr>
        <w:tc>
          <w:tcPr>
            <w:tcW w:w="12736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686284" w:rsidRPr="00320ECB" w:rsidTr="00F86608">
        <w:trPr>
          <w:trHeight w:val="3065"/>
        </w:trPr>
        <w:tc>
          <w:tcPr>
            <w:tcW w:w="65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B3BD6E67B0D04E9780913547E5D0CB97"/>
              </w:placeholder>
              <w:temporary/>
              <w:showingPlcHdr/>
              <w15:appearance w15:val="hidden"/>
            </w:sdtPr>
            <w:sdtEndPr/>
            <w:sdtContent>
              <w:p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:rsidR="003E1692" w:rsidRPr="00173B36" w:rsidRDefault="003E1692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0CE4D41" wp14:editId="4C2F30BC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BFA37F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6DD3235E" wp14:editId="2810BC5C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0D2FDB">
              <w:t>(+234) 916</w:t>
            </w:r>
            <w:r w:rsidR="00F51958">
              <w:t xml:space="preserve"> </w:t>
            </w:r>
            <w:r w:rsidR="000D2FDB">
              <w:t>031</w:t>
            </w:r>
            <w:r w:rsidR="00F51958">
              <w:t xml:space="preserve"> </w:t>
            </w:r>
            <w:r w:rsidR="000D2FDB">
              <w:t xml:space="preserve">0791 </w:t>
            </w:r>
          </w:p>
          <w:p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2D383C78" wp14:editId="4FCF6108">
                  <wp:extent cx="201295" cy="187325"/>
                  <wp:effectExtent l="0" t="0" r="8255" b="3175"/>
                  <wp:docPr id="9" name="Graphic 9" descr="Bubbl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F51958">
              <w:t>@byteprowler</w:t>
            </w:r>
          </w:p>
          <w:p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4DDB851D" wp14:editId="18BDD9B5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333FBF">
              <w:t>joshuaexcellency1@gmail.com</w:t>
            </w:r>
          </w:p>
          <w:p w:rsidR="00686284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6CEDD90D" wp14:editId="3BE9C6EE">
                  <wp:extent cx="190500" cy="180975"/>
                  <wp:effectExtent l="0" t="0" r="0" b="9525"/>
                  <wp:docPr id="11" name="Graphic 11" descr="Glob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F51958">
              <w:t xml:space="preserve"> https://byte-corp.vercel.app</w:t>
            </w:r>
          </w:p>
        </w:tc>
        <w:tc>
          <w:tcPr>
            <w:tcW w:w="618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23105C53954A46019085B43DFE318B88"/>
              </w:placeholder>
              <w:temporary/>
              <w:showingPlcHdr/>
              <w15:appearance w15:val="hidden"/>
            </w:sdtPr>
            <w:sdtEndPr/>
            <w:sdtContent>
              <w:p w:rsidR="008C78F5" w:rsidRPr="00173B36" w:rsidRDefault="00FF673C" w:rsidP="00FF673C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C5C796B" wp14:editId="1A21302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978201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86284" w:rsidRPr="00173B36" w:rsidRDefault="00A905BD" w:rsidP="00A905BD">
            <w:r>
              <w:t xml:space="preserve">A Passionate and detail-oriented frontend web developer with experience in building responsive websites for small and medium-sized businesses, skilled in HTML, CSS3, JavaScript, and Python, with hands-on-experience in backend development, focusing on Django. Eager to transition into full-stack development and continuously improve through learning and project development. Adept at collaborating with teams and managing client relationships to deliver high-quality projects on time. </w:t>
            </w:r>
          </w:p>
        </w:tc>
      </w:tr>
      <w:tr w:rsidR="00F716E1" w:rsidRPr="00320ECB" w:rsidTr="00F86608">
        <w:tc>
          <w:tcPr>
            <w:tcW w:w="65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D484E1F8E7514A4483BD6A7E83E80C6E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SKILLS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CBB0E78" wp14:editId="6811EE3D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099F8C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333FBF" w:rsidRDefault="00333FBF" w:rsidP="00333FBF">
            <w:pPr>
              <w:pStyle w:val="ListParagraph"/>
            </w:pPr>
            <w:r>
              <w:t>Frontend: html, css3, javascript, jquery, React, nextjs</w:t>
            </w:r>
          </w:p>
          <w:p w:rsidR="00DF7278" w:rsidRDefault="00DF7278" w:rsidP="00333FBF">
            <w:pPr>
              <w:pStyle w:val="ListParagraph"/>
            </w:pPr>
            <w:r>
              <w:t>backend: python, django</w:t>
            </w:r>
          </w:p>
          <w:p w:rsidR="00DF7278" w:rsidRDefault="00DF7278" w:rsidP="00333FBF">
            <w:pPr>
              <w:pStyle w:val="ListParagraph"/>
            </w:pPr>
            <w:r>
              <w:t>tools &amp; platforms: git, seo Optimization, wordpress, capcut</w:t>
            </w:r>
          </w:p>
          <w:p w:rsidR="00DF7278" w:rsidRDefault="00DF7278" w:rsidP="00333FBF">
            <w:pPr>
              <w:pStyle w:val="ListParagraph"/>
            </w:pPr>
            <w:r>
              <w:t>version control: git, github</w:t>
            </w:r>
          </w:p>
          <w:p w:rsidR="00DF7278" w:rsidRDefault="00DF7278" w:rsidP="00333FBF">
            <w:pPr>
              <w:pStyle w:val="ListParagraph"/>
            </w:pPr>
            <w:r>
              <w:t>web design: responsivee design, framer motion, cross-browser compatibility</w:t>
            </w:r>
          </w:p>
          <w:p w:rsidR="00DF7278" w:rsidRDefault="00DF7278" w:rsidP="00333FBF">
            <w:pPr>
              <w:pStyle w:val="ListParagraph"/>
            </w:pPr>
            <w:r>
              <w:t>soft skills: problem-solving, attention to details, teamwork, communication</w:t>
            </w:r>
          </w:p>
          <w:p w:rsidR="00F86608" w:rsidRDefault="00F86608" w:rsidP="00F86608"/>
          <w:p w:rsidR="00F86608" w:rsidRDefault="00F86608" w:rsidP="00F86608"/>
          <w:p w:rsidR="00F86608" w:rsidRDefault="00F86608" w:rsidP="00F86608"/>
          <w:p w:rsidR="00F86608" w:rsidRDefault="00F86608" w:rsidP="00F86608"/>
          <w:p w:rsidR="00F86608" w:rsidRDefault="00F86608" w:rsidP="00F86608"/>
          <w:p w:rsidR="00F86608" w:rsidRPr="00173B36" w:rsidRDefault="00F86608" w:rsidP="00F86608"/>
        </w:tc>
        <w:tc>
          <w:tcPr>
            <w:tcW w:w="6181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id w:val="1888525358"/>
              <w:placeholder>
                <w:docPart w:val="38442E42DB5B40209395A3B36497BFEE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EXPERIENCE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D4096C4" wp14:editId="19DC0A3B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3047F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54AD3" w:rsidRPr="00173B36" w:rsidRDefault="00A905BD" w:rsidP="00B54AD3">
            <w:pPr>
              <w:pStyle w:val="Heading2"/>
              <w:outlineLvl w:val="1"/>
            </w:pPr>
            <w:r>
              <w:t>Frontend Web Developer</w:t>
            </w:r>
          </w:p>
          <w:p w:rsidR="00B54AD3" w:rsidRPr="00173B36" w:rsidRDefault="00DF7278" w:rsidP="00B54AD3">
            <w:pPr>
              <w:pStyle w:val="Date"/>
            </w:pPr>
            <w:r>
              <w:t>2024-Present</w:t>
            </w:r>
          </w:p>
          <w:p w:rsidR="00F716E1" w:rsidRDefault="00A905BD" w:rsidP="00B54AD3">
            <w:r>
              <w:t>Developed responsive and SEO-optimized websites for small to medium-sized businesses, ensuring optimal user experiences across all devices.</w:t>
            </w:r>
          </w:p>
          <w:p w:rsidR="00A905BD" w:rsidRDefault="00A905BD" w:rsidP="00B54AD3">
            <w:r>
              <w:t>Collaborated with clients to gather project requirements, set timelines, and manage end-to-end website design</w:t>
            </w:r>
            <w:r w:rsidR="00DF7278">
              <w:t>.</w:t>
            </w:r>
          </w:p>
          <w:p w:rsidR="00A905BD" w:rsidRDefault="00A905BD" w:rsidP="00B54AD3">
            <w:r>
              <w:t>Implemented Custom animations using Framer Motion on a Next.js portfolio Project.</w:t>
            </w:r>
          </w:p>
          <w:p w:rsidR="00A905BD" w:rsidRPr="00173B36" w:rsidRDefault="00A905BD" w:rsidP="00B54AD3">
            <w:r>
              <w:t>Assisted in Optimizing Website performance, ensuring fast load times and accessibil</w:t>
            </w:r>
            <w:r w:rsidR="00DF7278">
              <w:t>i</w:t>
            </w:r>
            <w:r>
              <w:t>ty</w:t>
            </w:r>
            <w:r w:rsidR="00DF7278">
              <w:t>.</w:t>
            </w:r>
          </w:p>
          <w:p w:rsidR="00F51E3E" w:rsidRPr="00173B36" w:rsidRDefault="00F51E3E" w:rsidP="00F51E3E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276285" wp14:editId="76562C57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01660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173B36" w:rsidRDefault="00DF7278" w:rsidP="00B54AD3">
            <w:pPr>
              <w:pStyle w:val="Heading2"/>
              <w:outlineLvl w:val="1"/>
            </w:pPr>
            <w:r>
              <w:t>Backend Development</w:t>
            </w:r>
          </w:p>
          <w:p w:rsidR="00B54AD3" w:rsidRPr="00173B36" w:rsidRDefault="00DF7278" w:rsidP="00B54AD3">
            <w:pPr>
              <w:pStyle w:val="Date"/>
            </w:pPr>
            <w:r>
              <w:t xml:space="preserve">2024-Present | Remote </w:t>
            </w:r>
          </w:p>
          <w:p w:rsidR="00F716E1" w:rsidRDefault="00DF7278" w:rsidP="00B54AD3">
            <w:r>
              <w:t>Created backend projects using Django, including a Virtual Study Group API for managing study groups, scheduling sessions, and sharing resources.</w:t>
            </w:r>
          </w:p>
          <w:p w:rsidR="00DF7278" w:rsidRDefault="00DF7278" w:rsidP="00B54AD3">
            <w:r>
              <w:t>Built a custom user Authentication system utilizing a VirtualUser Model.</w:t>
            </w:r>
          </w:p>
          <w:p w:rsidR="00F716E1" w:rsidRDefault="00DF7278" w:rsidP="00DF7278">
            <w:r>
              <w:t>Developed and deployed backend-only applications, integrating advanced functionality like user sessions, resource management, and API development.</w:t>
            </w:r>
          </w:p>
          <w:p w:rsidR="00DF7278" w:rsidRDefault="00DF7278" w:rsidP="00DF7278"/>
          <w:p w:rsidR="00DF7278" w:rsidRDefault="00DF7278" w:rsidP="00DF7278"/>
          <w:p w:rsidR="00DF7278" w:rsidRDefault="00DF7278" w:rsidP="00DF7278"/>
          <w:p w:rsidR="00DF7278" w:rsidRDefault="00DF7278" w:rsidP="00DF7278"/>
          <w:p w:rsidR="00DF7278" w:rsidRDefault="00DF7278" w:rsidP="00DF7278"/>
          <w:p w:rsidR="00DF7278" w:rsidRDefault="00DF7278" w:rsidP="00DF7278"/>
          <w:p w:rsidR="00DF7278" w:rsidRDefault="00DF7278" w:rsidP="00DF7278"/>
          <w:p w:rsidR="00DF7278" w:rsidRPr="00173B36" w:rsidRDefault="00DF7278" w:rsidP="00DF7278">
            <w:pPr>
              <w:pStyle w:val="Heading1"/>
              <w:outlineLvl w:val="0"/>
            </w:pPr>
            <w:r>
              <w:t>Projects</w:t>
            </w:r>
          </w:p>
          <w:p w:rsidR="00DF7278" w:rsidRPr="00173B36" w:rsidRDefault="00DF7278" w:rsidP="00DF7278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432A48C" wp14:editId="55DF8B25">
                      <wp:extent cx="52197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80CB75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Ld5c3bjAQAAIg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F7278" w:rsidRPr="00173B36" w:rsidRDefault="00DF7278" w:rsidP="00DF7278">
            <w:pPr>
              <w:pStyle w:val="Heading2"/>
            </w:pPr>
            <w:r>
              <w:t>PORTFOLIO PROJECT</w:t>
            </w:r>
          </w:p>
          <w:p w:rsidR="00DF7278" w:rsidRDefault="00F86608" w:rsidP="00DF7278">
            <w:r>
              <w:t>Developed a fully animated personal project portfolio using Next.js and Framer Motion.</w:t>
            </w:r>
          </w:p>
          <w:p w:rsidR="00F86608" w:rsidRDefault="00F86608" w:rsidP="00DF7278">
            <w:r>
              <w:t>Integrated sleek animations to enhance user engagement, creating a dynamic and interactive experience for visitors.</w:t>
            </w:r>
          </w:p>
          <w:p w:rsidR="00F86608" w:rsidRPr="00173B36" w:rsidRDefault="00F86608" w:rsidP="00DF7278">
            <w:r>
              <w:t>Deployed the site on Vercel and continuously updated it with the latest project work.</w:t>
            </w:r>
          </w:p>
          <w:p w:rsidR="00DF7278" w:rsidRPr="00173B36" w:rsidRDefault="00DF7278" w:rsidP="00DF7278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BE9F942" wp14:editId="5A0C4B9E">
                      <wp:extent cx="3968496" cy="0"/>
                      <wp:effectExtent l="0" t="0" r="0" b="0"/>
                      <wp:docPr id="2" name="Straight Connector 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1D4399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KU4gEAACI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vOnLB0RQ8J&#10;hd53iW29cySgR0axFqIk3W7NMzCjHWTl+hBXRLB1OzxZMewwyzAotPlLA7KhqH2c1IYhMUnOi+vl&#10;1efrJWfyHKtegAFj+gLesvzT8FIxE4rD15ioGKWeU7LbONYT4+XlstxC9Ea399qYHCu7BFuD7CBo&#10;C4SU4NJF7p9IXmWSZRw581TjHOUvHQ2MJX6AIqWo8/lYJO/oW975idc4ys4wRV1MwPrvwFN+hkLZ&#10;338BT4hS2bs0ga12Hv9UPQ3nltWYf1ZgnDtL8OTbY7nhIg0tYlHu9Gjypr+2C/zlaW9+A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X&#10;vzKU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F7278" w:rsidRPr="00173B36" w:rsidRDefault="00F86608" w:rsidP="00F86608">
            <w:pPr>
              <w:pStyle w:val="Heading2"/>
            </w:pPr>
            <w:r>
              <w:t>Virtual Study Group</w:t>
            </w:r>
          </w:p>
          <w:p w:rsidR="00DF7278" w:rsidRDefault="00F86608" w:rsidP="00F86608">
            <w:r>
              <w:t xml:space="preserve">Created a backend API with Django for managing virtual study groups, user sessions, and study resources. </w:t>
            </w:r>
          </w:p>
          <w:p w:rsidR="00F86608" w:rsidRDefault="00F86608" w:rsidP="00F86608">
            <w:r>
              <w:t>Custom user authentication (</w:t>
            </w:r>
            <w:bookmarkStart w:id="0" w:name="_GoBack"/>
            <w:bookmarkEnd w:id="0"/>
            <w:r>
              <w:t>VirtualUser model) and full API integration for virtual study group management.</w:t>
            </w:r>
          </w:p>
          <w:p w:rsidR="00F86608" w:rsidRPr="00173B36" w:rsidRDefault="00F86608" w:rsidP="00F86608">
            <w:r>
              <w:t>Demonstrated ability to manage user sessions and implement robust security practices.</w:t>
            </w:r>
          </w:p>
        </w:tc>
      </w:tr>
      <w:tr w:rsidR="00F716E1" w:rsidRPr="00320ECB" w:rsidTr="00F86608">
        <w:tc>
          <w:tcPr>
            <w:tcW w:w="65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C2964EDC17A74503BCE8B7CCB919436E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532CACE" wp14:editId="3B2B86DC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CA7586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173B36" w:rsidRDefault="00F86608" w:rsidP="00F53B71">
            <w:pPr>
              <w:pStyle w:val="Heading2"/>
              <w:outlineLvl w:val="1"/>
            </w:pPr>
            <w:r>
              <w:t>Frontend and Backend Development Bootcamp</w:t>
            </w:r>
          </w:p>
          <w:p w:rsidR="00F716E1" w:rsidRPr="00173B36" w:rsidRDefault="00333FBF" w:rsidP="00F53B71">
            <w:pPr>
              <w:pStyle w:val="Date"/>
            </w:pPr>
            <w:r>
              <w:t>2024-2024</w:t>
            </w:r>
            <w:r w:rsidR="00F86608">
              <w:t xml:space="preserve"> | Univelcity</w:t>
            </w:r>
          </w:p>
          <w:p w:rsidR="00F716E1" w:rsidRPr="00173B36" w:rsidRDefault="00333FBF" w:rsidP="00F53B71">
            <w:r>
              <w:t>Focus: Full</w:t>
            </w:r>
            <w:r w:rsidR="00A905BD">
              <w:t xml:space="preserve"> S</w:t>
            </w:r>
            <w:r>
              <w:t>tack</w:t>
            </w:r>
            <w:r w:rsidR="00A905BD">
              <w:t xml:space="preserve"> Web Development</w:t>
            </w:r>
            <w:r w:rsidR="00F86608">
              <w:t xml:space="preserve"> </w:t>
            </w:r>
            <w:r w:rsidR="00A905BD">
              <w:t>(Frontend</w:t>
            </w:r>
            <w:r w:rsidR="00F86608">
              <w:t>: HTML, CSS3, JavaScript;</w:t>
            </w:r>
            <w:r w:rsidR="00A905BD">
              <w:t xml:space="preserve"> Backend: Python, Django)</w:t>
            </w:r>
          </w:p>
          <w:p w:rsidR="00F51E3E" w:rsidRPr="00173B36" w:rsidRDefault="00F51E3E" w:rsidP="00F51E3E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207A8C2" wp14:editId="2D5C1E76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97DA14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173B36" w:rsidRDefault="00F86608" w:rsidP="00B54AD3">
            <w:pPr>
              <w:pStyle w:val="Heading2"/>
              <w:outlineLvl w:val="1"/>
            </w:pPr>
            <w:r>
              <w:t>SSCE Certification</w:t>
            </w:r>
          </w:p>
          <w:p w:rsidR="00B54AD3" w:rsidRPr="00173B36" w:rsidRDefault="00A905BD" w:rsidP="00B54AD3">
            <w:pPr>
              <w:pStyle w:val="Date"/>
            </w:pPr>
            <w:r>
              <w:t>2012-2024</w:t>
            </w:r>
            <w:r w:rsidR="00F86608">
              <w:t xml:space="preserve"> | Kilmore Nur/Pry and College</w:t>
            </w:r>
          </w:p>
          <w:p w:rsidR="00F716E1" w:rsidRDefault="00A905BD" w:rsidP="00A905BD">
            <w:r>
              <w:t>SSCE Certification</w:t>
            </w:r>
          </w:p>
          <w:p w:rsidR="001C4893" w:rsidRPr="001C4893" w:rsidRDefault="001C4893" w:rsidP="00F51958">
            <w:pPr>
              <w:pStyle w:val="Heading1"/>
            </w:pPr>
          </w:p>
        </w:tc>
        <w:tc>
          <w:tcPr>
            <w:tcW w:w="6181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173B36" w:rsidRDefault="00F716E1" w:rsidP="00241482"/>
        </w:tc>
      </w:tr>
    </w:tbl>
    <w:p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FCD" w:rsidRDefault="005C7FCD" w:rsidP="00BA3E51">
      <w:pPr>
        <w:spacing w:line="240" w:lineRule="auto"/>
      </w:pPr>
      <w:r>
        <w:separator/>
      </w:r>
    </w:p>
  </w:endnote>
  <w:endnote w:type="continuationSeparator" w:id="0">
    <w:p w:rsidR="005C7FCD" w:rsidRDefault="005C7FC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FCD" w:rsidRDefault="005C7FCD" w:rsidP="00BA3E51">
      <w:pPr>
        <w:spacing w:line="240" w:lineRule="auto"/>
      </w:pPr>
      <w:r>
        <w:separator/>
      </w:r>
    </w:p>
  </w:footnote>
  <w:footnote w:type="continuationSeparator" w:id="0">
    <w:p w:rsidR="005C7FCD" w:rsidRDefault="005C7FCD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F135E"/>
    <w:multiLevelType w:val="hybridMultilevel"/>
    <w:tmpl w:val="53B0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360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203AD"/>
    <w:multiLevelType w:val="hybridMultilevel"/>
    <w:tmpl w:val="EF0E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DB"/>
    <w:rsid w:val="00041F8A"/>
    <w:rsid w:val="00045F2E"/>
    <w:rsid w:val="00055BBC"/>
    <w:rsid w:val="00073BF3"/>
    <w:rsid w:val="00081B51"/>
    <w:rsid w:val="000A6E00"/>
    <w:rsid w:val="000C7293"/>
    <w:rsid w:val="000D2FDB"/>
    <w:rsid w:val="000D3891"/>
    <w:rsid w:val="000F3FE2"/>
    <w:rsid w:val="00140582"/>
    <w:rsid w:val="00144334"/>
    <w:rsid w:val="00173B36"/>
    <w:rsid w:val="00177BCB"/>
    <w:rsid w:val="001C4893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ECB"/>
    <w:rsid w:val="00333FBF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35F87"/>
    <w:rsid w:val="00564622"/>
    <w:rsid w:val="005A3E0B"/>
    <w:rsid w:val="005B3227"/>
    <w:rsid w:val="005C7FCD"/>
    <w:rsid w:val="0068094B"/>
    <w:rsid w:val="00686284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905BD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D04093"/>
    <w:rsid w:val="00D0794D"/>
    <w:rsid w:val="00D140DF"/>
    <w:rsid w:val="00D666BB"/>
    <w:rsid w:val="00D720DF"/>
    <w:rsid w:val="00D92ED4"/>
    <w:rsid w:val="00D94ABF"/>
    <w:rsid w:val="00DF7278"/>
    <w:rsid w:val="00E20245"/>
    <w:rsid w:val="00E4379F"/>
    <w:rsid w:val="00E65596"/>
    <w:rsid w:val="00EA0042"/>
    <w:rsid w:val="00EB1D1B"/>
    <w:rsid w:val="00F36875"/>
    <w:rsid w:val="00F51958"/>
    <w:rsid w:val="00F51E3E"/>
    <w:rsid w:val="00F53B71"/>
    <w:rsid w:val="00F716E1"/>
    <w:rsid w:val="00F86608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60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BD6E67B0D04E9780913547E5D0C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EDC54-DDC7-4265-B7D7-F931275F9465}"/>
      </w:docPartPr>
      <w:docPartBody>
        <w:p w:rsidR="00000000" w:rsidRDefault="00FC3C82">
          <w:pPr>
            <w:pStyle w:val="B3BD6E67B0D04E9780913547E5D0CB97"/>
          </w:pPr>
          <w:r w:rsidRPr="00173B36">
            <w:t>CONTACT</w:t>
          </w:r>
        </w:p>
      </w:docPartBody>
    </w:docPart>
    <w:docPart>
      <w:docPartPr>
        <w:name w:val="23105C53954A46019085B43DFE318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3444-A7F1-46FB-ABE8-083003CA1CCA}"/>
      </w:docPartPr>
      <w:docPartBody>
        <w:p w:rsidR="00000000" w:rsidRDefault="00FC3C82">
          <w:pPr>
            <w:pStyle w:val="23105C53954A46019085B43DFE318B88"/>
          </w:pPr>
          <w:r w:rsidRPr="00173B36">
            <w:t>PROFILE</w:t>
          </w:r>
        </w:p>
      </w:docPartBody>
    </w:docPart>
    <w:docPart>
      <w:docPartPr>
        <w:name w:val="D484E1F8E7514A4483BD6A7E83E80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06E0-22C7-493D-85AD-EA63921FDF07}"/>
      </w:docPartPr>
      <w:docPartBody>
        <w:p w:rsidR="00000000" w:rsidRDefault="00FC3C82">
          <w:pPr>
            <w:pStyle w:val="D484E1F8E7514A4483BD6A7E83E80C6E"/>
          </w:pPr>
          <w:r w:rsidRPr="00173B36">
            <w:t>SKILLS</w:t>
          </w:r>
        </w:p>
      </w:docPartBody>
    </w:docPart>
    <w:docPart>
      <w:docPartPr>
        <w:name w:val="38442E42DB5B40209395A3B36497B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DDA44-B687-48B9-91E0-707D2F40B68C}"/>
      </w:docPartPr>
      <w:docPartBody>
        <w:p w:rsidR="00000000" w:rsidRDefault="00FC3C82">
          <w:pPr>
            <w:pStyle w:val="38442E42DB5B40209395A3B36497BFEE"/>
          </w:pPr>
          <w:r w:rsidRPr="00173B36">
            <w:t>EXPERIENCE</w:t>
          </w:r>
        </w:p>
      </w:docPartBody>
    </w:docPart>
    <w:docPart>
      <w:docPartPr>
        <w:name w:val="C2964EDC17A74503BCE8B7CCB9194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C89C-5967-4830-9F15-8713EF2C9A78}"/>
      </w:docPartPr>
      <w:docPartBody>
        <w:p w:rsidR="00000000" w:rsidRDefault="00FC3C82">
          <w:pPr>
            <w:pStyle w:val="C2964EDC17A74503BCE8B7CCB919436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70"/>
    <w:rsid w:val="00D20370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CC6FE03124B38A74077BE3777768E">
    <w:name w:val="894CC6FE03124B38A74077BE3777768E"/>
  </w:style>
  <w:style w:type="paragraph" w:customStyle="1" w:styleId="2E807187499B44EAA5DA396A0153DCD0">
    <w:name w:val="2E807187499B44EAA5DA396A0153DCD0"/>
  </w:style>
  <w:style w:type="paragraph" w:customStyle="1" w:styleId="B3BD6E67B0D04E9780913547E5D0CB97">
    <w:name w:val="B3BD6E67B0D04E9780913547E5D0CB97"/>
  </w:style>
  <w:style w:type="paragraph" w:customStyle="1" w:styleId="D0A8CEC3E6D0420B8C16EBAB75427CA7">
    <w:name w:val="D0A8CEC3E6D0420B8C16EBAB75427CA7"/>
  </w:style>
  <w:style w:type="paragraph" w:customStyle="1" w:styleId="E5D09755251B4C7ABBC391362A0A9F5D">
    <w:name w:val="E5D09755251B4C7ABBC391362A0A9F5D"/>
  </w:style>
  <w:style w:type="paragraph" w:customStyle="1" w:styleId="109FD4DD930E410AAD5A28766A5AB092">
    <w:name w:val="109FD4DD930E410AAD5A28766A5AB092"/>
  </w:style>
  <w:style w:type="paragraph" w:customStyle="1" w:styleId="635DC8E72EDC4016A601AD6D65CC8BD6">
    <w:name w:val="635DC8E72EDC4016A601AD6D65CC8BD6"/>
  </w:style>
  <w:style w:type="paragraph" w:customStyle="1" w:styleId="23105C53954A46019085B43DFE318B88">
    <w:name w:val="23105C53954A46019085B43DFE318B88"/>
  </w:style>
  <w:style w:type="paragraph" w:customStyle="1" w:styleId="B13DA6B09D504A97A527041F73CA1239">
    <w:name w:val="B13DA6B09D504A97A527041F73CA1239"/>
  </w:style>
  <w:style w:type="paragraph" w:customStyle="1" w:styleId="D484E1F8E7514A4483BD6A7E83E80C6E">
    <w:name w:val="D484E1F8E7514A4483BD6A7E83E80C6E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</w:rPr>
  </w:style>
  <w:style w:type="paragraph" w:customStyle="1" w:styleId="BEA40880FC734321AC34C904131BD066">
    <w:name w:val="BEA40880FC734321AC34C904131BD066"/>
  </w:style>
  <w:style w:type="paragraph" w:customStyle="1" w:styleId="38442E42DB5B40209395A3B36497BFEE">
    <w:name w:val="38442E42DB5B40209395A3B36497BFEE"/>
  </w:style>
  <w:style w:type="paragraph" w:customStyle="1" w:styleId="5F4F32B2A15F4CA09D878339ABE84BF0">
    <w:name w:val="5F4F32B2A15F4CA09D878339ABE84BF0"/>
  </w:style>
  <w:style w:type="paragraph" w:customStyle="1" w:styleId="EC18579FEF0F408294858B2C833C5064">
    <w:name w:val="EC18579FEF0F408294858B2C833C5064"/>
  </w:style>
  <w:style w:type="paragraph" w:customStyle="1" w:styleId="2500E7FA4D3746AEB11C4AFB59EFC73B">
    <w:name w:val="2500E7FA4D3746AEB11C4AFB59EFC73B"/>
  </w:style>
  <w:style w:type="paragraph" w:customStyle="1" w:styleId="44DBF27589DE4A59873E75CB6309D2B7">
    <w:name w:val="44DBF27589DE4A59873E75CB6309D2B7"/>
  </w:style>
  <w:style w:type="paragraph" w:customStyle="1" w:styleId="3881F789DDA540BF8EE0DF09D56CBA97">
    <w:name w:val="3881F789DDA540BF8EE0DF09D56CBA97"/>
  </w:style>
  <w:style w:type="paragraph" w:customStyle="1" w:styleId="7752C1FA9D704281B22E1E048FAB6A6A">
    <w:name w:val="7752C1FA9D704281B22E1E048FAB6A6A"/>
  </w:style>
  <w:style w:type="paragraph" w:customStyle="1" w:styleId="9276A4EDE09E4E918C6BA7010268CC5E">
    <w:name w:val="9276A4EDE09E4E918C6BA7010268CC5E"/>
  </w:style>
  <w:style w:type="paragraph" w:customStyle="1" w:styleId="99D30DB72FCB469E9EFB39D0DFF1C767">
    <w:name w:val="99D30DB72FCB469E9EFB39D0DFF1C767"/>
  </w:style>
  <w:style w:type="paragraph" w:customStyle="1" w:styleId="3ADDE4C6DC1E4528A01C42FA03C6A6DD">
    <w:name w:val="3ADDE4C6DC1E4528A01C42FA03C6A6DD"/>
  </w:style>
  <w:style w:type="paragraph" w:customStyle="1" w:styleId="C2964EDC17A74503BCE8B7CCB919436E">
    <w:name w:val="C2964EDC17A74503BCE8B7CCB919436E"/>
  </w:style>
  <w:style w:type="paragraph" w:customStyle="1" w:styleId="05B5D9BCE27841CAB928326AD204CAD8">
    <w:name w:val="05B5D9BCE27841CAB928326AD204CAD8"/>
  </w:style>
  <w:style w:type="paragraph" w:customStyle="1" w:styleId="CC35C74516B44E31A8A8208F5C4A0A1D">
    <w:name w:val="CC35C74516B44E31A8A8208F5C4A0A1D"/>
  </w:style>
  <w:style w:type="paragraph" w:customStyle="1" w:styleId="86314FFC61F24B93B6009AA8F6C862F2">
    <w:name w:val="86314FFC61F24B93B6009AA8F6C862F2"/>
  </w:style>
  <w:style w:type="paragraph" w:customStyle="1" w:styleId="6064CB838D8E426D923B2B9E6FB248A4">
    <w:name w:val="6064CB838D8E426D923B2B9E6FB248A4"/>
  </w:style>
  <w:style w:type="paragraph" w:customStyle="1" w:styleId="8B3C3AADD1614CAA9A221B2D5B8FB6E0">
    <w:name w:val="8B3C3AADD1614CAA9A221B2D5B8FB6E0"/>
  </w:style>
  <w:style w:type="paragraph" w:customStyle="1" w:styleId="56C4F381B40944AF83D8E47647D31113">
    <w:name w:val="56C4F381B40944AF83D8E47647D31113"/>
  </w:style>
  <w:style w:type="paragraph" w:customStyle="1" w:styleId="5DAF136DDAD74146A349CA79B5FC5F19">
    <w:name w:val="5DAF136DDAD74146A349CA79B5FC5F19"/>
    <w:rsid w:val="00D20370"/>
  </w:style>
  <w:style w:type="paragraph" w:customStyle="1" w:styleId="188432A759CC4C50921DAC43A2F26575">
    <w:name w:val="188432A759CC4C50921DAC43A2F26575"/>
    <w:rsid w:val="00D203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0B2179D-E8B3-41B5-B992-A668E3C3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2024-09-23T13:57:00Z</dcterms:created>
  <dcterms:modified xsi:type="dcterms:W3CDTF">2024-09-23T15:50:00Z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